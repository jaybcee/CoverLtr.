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0602" w14:textId="58A91A7D" w:rsidR="0062455B" w:rsidRDefault="000A7A92" w:rsidP="00FC11FE">
      <w:pPr>
        <w:pStyle w:val="Heading2"/>
        <w:keepNext/>
        <w:keepLines/>
        <w:widowControl/>
        <w:ind w:left="720" w:hanging="720"/>
        <w:contextualSpacing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Jason Botzas-Coluni</w:t>
      </w:r>
    </w:p>
    <w:p w14:paraId="519D3407" w14:textId="2816D0F9" w:rsidR="00490336" w:rsidRDefault="000678BF" w:rsidP="0028487A">
      <w:pPr>
        <w:pStyle w:val="Heading2"/>
        <w:keepNext/>
        <w:keepLines/>
        <w:widowControl/>
        <w:jc w:val="center"/>
        <w:rPr>
          <w:rFonts w:asciiTheme="majorHAnsi" w:hAnsiTheme="majorHAnsi" w:cs="Arial"/>
          <w:sz w:val="21"/>
          <w:szCs w:val="21"/>
        </w:rPr>
      </w:pPr>
      <w:hyperlink r:id="rId8" w:history="1">
        <w:r w:rsidR="0028487A" w:rsidRPr="00591C7A">
          <w:rPr>
            <w:rStyle w:val="Hyperlink"/>
          </w:rPr>
          <w:t>https://www.linkedin.com/in/jason-botzas-coluni/</w:t>
        </w:r>
      </w:hyperlink>
    </w:p>
    <w:p w14:paraId="16E1CA16" w14:textId="3C16B9C4" w:rsidR="006369DE" w:rsidRPr="000C76E7" w:rsidRDefault="000A7A92" w:rsidP="006369DE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 xml:space="preserve">2019-05-07</w:t>
      </w:r>
    </w:p>
    <w:p w14:paraId="6F1263CA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2F8B2642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08477EC8" w14:textId="0F6C2B9C" w:rsidR="006369DE" w:rsidRPr="00156E11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990033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A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D06F0D">
        <w:rPr>
          <w:rFonts w:asciiTheme="majorHAnsi" w:hAnsiTheme="majorHAnsi" w:cs="Arial"/>
          <w:sz w:val="21"/>
          <w:szCs w:val="21"/>
          <w:lang w:val="en-CA"/>
        </w:rPr>
        <w:t xml:space="preserve"> </w:t>
      </w:r>
      <w:r>
        <w:rPr>
          <w:rFonts w:asciiTheme="majorHAnsi" w:hAnsiTheme="majorHAnsi" w:cs="Arial"/>
          <w:sz w:val="21"/>
          <w:szCs w:val="21"/>
          <w:lang w:val="en-CA"/>
        </w:rPr>
        <w:t xml:space="preserve">A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39D7791A" w14:textId="711FCF6A" w:rsidR="006369DE" w:rsidRPr="00FC11FE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A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EA5F1B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11005325" w14:textId="1AF3CBD5" w:rsidR="00FA59C7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</w:rPr>
      </w:pPr>
      <w:r w:rsidRPr="000A7A92">
        <w:rPr>
          <w:rFonts w:asciiTheme="majorHAnsi" w:hAnsiTheme="majorHAnsi" w:cs="Arial"/>
          <w:sz w:val="21"/>
          <w:szCs w:val="21"/>
        </w:rPr>
        <w:t xml:space="preserve">A</w:t>
      </w:r>
    </w:p>
    <w:p w14:paraId="629A2AA3" w14:textId="6F5AEA18" w:rsidR="00156E11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A</w:t>
      </w:r>
      <w:proofErr w:type="spellStart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</w:p>
    <w:p w14:paraId="75D267C5" w14:textId="75632FD0" w:rsidR="006369DE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A</w:t>
      </w:r>
      <w:r w:rsidR="00E738D6">
        <w:rPr>
          <w:rFonts w:asciiTheme="majorHAnsi" w:hAnsiTheme="majorHAnsi" w:cs="Arial"/>
          <w:sz w:val="21"/>
          <w:szCs w:val="21"/>
          <w:lang w:val="en-CA"/>
        </w:rPr>
        <w:t xml:space="preserve">, A, A</w:t>
      </w:r>
      <w:proofErr w:type="spellStart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</w:p>
    <w:p w14:paraId="7FF1222D" w14:textId="77777777" w:rsidR="001B5CCF" w:rsidRPr="000A7A92" w:rsidRDefault="001B5CCF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</w:p>
    <w:p w14:paraId="23E3E4C8" w14:textId="77777777" w:rsidR="006369DE" w:rsidRPr="000A7A92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1"/>
          <w:szCs w:val="21"/>
          <w:lang w:val="en-CA"/>
        </w:rPr>
      </w:pPr>
    </w:p>
    <w:p w14:paraId="78CC9C01" w14:textId="036E757C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>Re</w:t>
      </w:r>
      <w:r w:rsidR="00B5281E">
        <w:rPr>
          <w:rFonts w:asciiTheme="majorHAnsi" w:hAnsiTheme="majorHAnsi" w:cs="Arial"/>
          <w:b/>
          <w:sz w:val="21"/>
          <w:szCs w:val="21"/>
        </w:rPr>
        <w:t>:</w:t>
      </w:r>
      <w:r w:rsid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A</w:t>
      </w:r>
      <w:proofErr w:type="spellStart"/>
      <w:r w:rsidR="00FE17D1">
        <w:rPr>
          <w:rFonts w:asciiTheme="majorHAnsi" w:hAnsiTheme="majorHAnsi" w:cs="Arial"/>
          <w:b/>
          <w:sz w:val="21"/>
          <w:szCs w:val="21"/>
        </w:rPr>
        <w:t/>
      </w:r>
      <w:r w:rsidR="000A7A92">
        <w:rPr>
          <w:rFonts w:asciiTheme="majorHAnsi" w:hAnsiTheme="majorHAnsi" w:cs="Arial"/>
          <w:b/>
          <w:sz w:val="21"/>
          <w:szCs w:val="21"/>
        </w:rPr>
        <w:t/>
      </w:r>
      <w:proofErr w:type="spellEnd"/>
      <w:r w:rsidR="000A7A92">
        <w:rPr>
          <w:rFonts w:asciiTheme="majorHAnsi" w:hAnsiTheme="majorHAnsi" w:cs="Arial"/>
          <w:b/>
          <w:sz w:val="21"/>
          <w:szCs w:val="21"/>
        </w:rPr>
        <w:t/>
      </w:r>
      <w:r w:rsidR="00462500" w:rsidRP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EA593A">
        <w:rPr>
          <w:rFonts w:asciiTheme="majorHAnsi" w:hAnsiTheme="majorHAnsi" w:cs="Arial"/>
          <w:b/>
          <w:sz w:val="21"/>
          <w:szCs w:val="21"/>
        </w:rPr>
        <w:t xml:space="preserve">with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A</w:t>
      </w:r>
      <w:r w:rsidRPr="000C76E7">
        <w:rPr>
          <w:rFonts w:asciiTheme="majorHAnsi" w:hAnsiTheme="majorHAnsi" w:cs="Arial"/>
          <w:b/>
          <w:sz w:val="21"/>
          <w:szCs w:val="21"/>
        </w:rPr>
        <w:t xml:space="preserve"> </w:t>
      </w:r>
    </w:p>
    <w:p w14:paraId="2AAE210C" w14:textId="77777777" w:rsidR="006369DE" w:rsidRPr="00001AD9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color w:val="990033"/>
          <w:sz w:val="21"/>
          <w:szCs w:val="21"/>
        </w:rPr>
      </w:pPr>
    </w:p>
    <w:p w14:paraId="7536976F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30FCF3A2" w14:textId="2980E048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Dear </w:t>
      </w:r>
      <w:r w:rsidR="000A7A92">
        <w:rPr>
          <w:rFonts w:asciiTheme="majorHAnsi" w:hAnsiTheme="majorHAnsi" w:cs="Arial"/>
          <w:sz w:val="22"/>
          <w:szCs w:val="22"/>
        </w:rPr>
        <w:t xml:space="preserve">A</w:t>
      </w:r>
      <w:r w:rsidR="00A4223C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0A7A92">
        <w:rPr>
          <w:rFonts w:asciiTheme="majorHAnsi" w:hAnsiTheme="majorHAnsi" w:cs="Arial"/>
          <w:sz w:val="22"/>
          <w:szCs w:val="22"/>
        </w:rPr>
        <w:t xml:space="preserve">A</w:t>
      </w:r>
      <w:proofErr w:type="spellStart"/>
      <w:r w:rsidR="000A7A92">
        <w:rPr>
          <w:rFonts w:asciiTheme="majorHAnsi" w:hAnsiTheme="majorHAnsi" w:cs="Arial"/>
          <w:sz w:val="22"/>
          <w:szCs w:val="22"/>
        </w:rPr>
        <w:t/>
      </w:r>
      <w:proofErr w:type="spellEnd"/>
      <w:r w:rsidR="000A7A92">
        <w:rPr>
          <w:rFonts w:asciiTheme="majorHAnsi" w:hAnsiTheme="majorHAnsi" w:cs="Arial"/>
          <w:sz w:val="22"/>
          <w:szCs w:val="22"/>
        </w:rPr>
        <w:t/>
      </w:r>
      <w:r w:rsidR="00A4223C" w:rsidRPr="00EA593A">
        <w:rPr>
          <w:rFonts w:asciiTheme="majorHAnsi" w:hAnsiTheme="majorHAnsi" w:cs="Arial"/>
          <w:sz w:val="22"/>
          <w:szCs w:val="22"/>
        </w:rPr>
        <w:t>,</w:t>
      </w:r>
    </w:p>
    <w:p w14:paraId="6B5658ED" w14:textId="77777777" w:rsidR="00A4223C" w:rsidRPr="00EA593A" w:rsidRDefault="00A4223C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FF462CD" w14:textId="284A01D1" w:rsidR="00097DD6" w:rsidRPr="00EA593A" w:rsidRDefault="00B1212D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I am writing to express my interest in </w:t>
      </w:r>
      <w:r w:rsidR="000A7A92">
        <w:rPr>
          <w:rFonts w:asciiTheme="majorHAnsi" w:hAnsiTheme="majorHAnsi" w:cs="Arial"/>
          <w:sz w:val="22"/>
          <w:szCs w:val="22"/>
        </w:rPr>
        <w:t xml:space="preserve">A</w:t>
      </w:r>
      <w:r w:rsidRPr="00EA593A">
        <w:rPr>
          <w:rFonts w:asciiTheme="majorHAnsi" w:hAnsiTheme="majorHAnsi" w:cs="Arial"/>
          <w:sz w:val="22"/>
          <w:szCs w:val="22"/>
        </w:rPr>
        <w:t xml:space="preserve">’s position as a </w:t>
      </w:r>
      <w:r w:rsidR="007E31EC">
        <w:rPr>
          <w:rFonts w:asciiTheme="majorHAnsi" w:hAnsiTheme="majorHAnsi" w:cs="Arial"/>
          <w:sz w:val="22"/>
          <w:szCs w:val="22"/>
        </w:rPr>
        <w:t>full</w:t>
      </w:r>
      <w:r w:rsidR="00F70980" w:rsidRPr="00F70980">
        <w:rPr>
          <w:rFonts w:asciiTheme="majorHAnsi" w:hAnsiTheme="majorHAnsi" w:cs="Arial"/>
          <w:sz w:val="22"/>
          <w:szCs w:val="22"/>
        </w:rPr>
        <w:t xml:space="preserve"> </w:t>
      </w:r>
      <w:r w:rsidR="007E31EC">
        <w:rPr>
          <w:rFonts w:asciiTheme="majorHAnsi" w:hAnsiTheme="majorHAnsi" w:cs="Arial"/>
          <w:sz w:val="22"/>
          <w:szCs w:val="22"/>
        </w:rPr>
        <w:t xml:space="preserve">stack </w:t>
      </w:r>
      <w:r w:rsidR="0068368F">
        <w:rPr>
          <w:rFonts w:asciiTheme="majorHAnsi" w:hAnsiTheme="majorHAnsi" w:cs="Arial"/>
          <w:sz w:val="22"/>
          <w:szCs w:val="22"/>
        </w:rPr>
        <w:t>developer</w:t>
      </w:r>
      <w:r w:rsidR="00854A23" w:rsidRPr="00EA593A">
        <w:rPr>
          <w:rFonts w:asciiTheme="majorHAnsi" w:hAnsiTheme="majorHAnsi" w:cs="Arial"/>
          <w:sz w:val="22"/>
          <w:szCs w:val="22"/>
        </w:rPr>
        <w:t xml:space="preserve">. </w:t>
      </w:r>
      <w:r w:rsidRPr="00EA593A">
        <w:rPr>
          <w:rFonts w:asciiTheme="majorHAnsi" w:hAnsiTheme="majorHAnsi" w:cs="Arial"/>
          <w:sz w:val="22"/>
          <w:szCs w:val="22"/>
        </w:rPr>
        <w:t>I am a first</w:t>
      </w:r>
      <w:r w:rsidR="00724B66">
        <w:rPr>
          <w:rFonts w:asciiTheme="majorHAnsi" w:hAnsiTheme="majorHAnsi" w:cs="Arial"/>
          <w:sz w:val="22"/>
          <w:szCs w:val="22"/>
        </w:rPr>
        <w:t>-</w:t>
      </w:r>
      <w:r w:rsidRPr="00EA593A">
        <w:rPr>
          <w:rFonts w:asciiTheme="majorHAnsi" w:hAnsiTheme="majorHAnsi" w:cs="Arial"/>
          <w:sz w:val="22"/>
          <w:szCs w:val="22"/>
        </w:rPr>
        <w:t>year Software Engineering student at Concordia Unive</w:t>
      </w:r>
      <w:bookmarkStart w:id="0" w:name="_GoBack"/>
      <w:bookmarkEnd w:id="0"/>
      <w:r w:rsidRPr="00EA593A">
        <w:rPr>
          <w:rFonts w:asciiTheme="majorHAnsi" w:hAnsiTheme="majorHAnsi" w:cs="Arial"/>
          <w:sz w:val="22"/>
          <w:szCs w:val="22"/>
        </w:rPr>
        <w:t>rsity</w:t>
      </w:r>
      <w:r w:rsidR="0024127E" w:rsidRPr="00EA593A">
        <w:rPr>
          <w:rFonts w:asciiTheme="majorHAnsi" w:hAnsiTheme="majorHAnsi" w:cs="Arial"/>
          <w:sz w:val="22"/>
          <w:szCs w:val="22"/>
        </w:rPr>
        <w:t>. My lifelong passion and curiosity for new technologies</w:t>
      </w:r>
      <w:r w:rsidR="00724B66">
        <w:rPr>
          <w:rFonts w:asciiTheme="majorHAnsi" w:hAnsiTheme="majorHAnsi" w:cs="Arial"/>
          <w:sz w:val="22"/>
          <w:szCs w:val="22"/>
        </w:rPr>
        <w:t xml:space="preserve"> </w:t>
      </w:r>
      <w:r w:rsidR="00A07128" w:rsidRPr="00EA593A">
        <w:rPr>
          <w:rFonts w:asciiTheme="majorHAnsi" w:hAnsiTheme="majorHAnsi" w:cs="Arial"/>
          <w:sz w:val="22"/>
          <w:szCs w:val="22"/>
        </w:rPr>
        <w:t>ha</w:t>
      </w:r>
      <w:r w:rsidR="00724B66">
        <w:rPr>
          <w:rFonts w:asciiTheme="majorHAnsi" w:hAnsiTheme="majorHAnsi" w:cs="Arial"/>
          <w:sz w:val="22"/>
          <w:szCs w:val="22"/>
        </w:rPr>
        <w:t>ve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led me to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participate in numerous </w:t>
      </w:r>
      <w:r w:rsidR="00003B52" w:rsidRPr="00EA593A">
        <w:rPr>
          <w:rFonts w:asciiTheme="majorHAnsi" w:hAnsiTheme="majorHAnsi" w:cs="Arial"/>
          <w:sz w:val="22"/>
          <w:szCs w:val="22"/>
        </w:rPr>
        <w:t>h</w:t>
      </w:r>
      <w:r w:rsidR="00097DD6" w:rsidRPr="00EA593A">
        <w:rPr>
          <w:rFonts w:asciiTheme="majorHAnsi" w:hAnsiTheme="majorHAnsi" w:cs="Arial"/>
          <w:sz w:val="22"/>
          <w:szCs w:val="22"/>
        </w:rPr>
        <w:t>ackathon</w:t>
      </w:r>
      <w:r w:rsidR="00450C76" w:rsidRPr="00EA593A">
        <w:rPr>
          <w:rFonts w:asciiTheme="majorHAnsi" w:hAnsiTheme="majorHAnsi" w:cs="Arial"/>
          <w:sz w:val="22"/>
          <w:szCs w:val="22"/>
        </w:rPr>
        <w:t>s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.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I am eager to learn and work hard to be a better Software </w:t>
      </w:r>
      <w:r w:rsidR="00DD2889" w:rsidRPr="00EA593A">
        <w:rPr>
          <w:rFonts w:asciiTheme="majorHAnsi" w:hAnsiTheme="majorHAnsi" w:cs="Arial"/>
          <w:sz w:val="22"/>
          <w:szCs w:val="22"/>
        </w:rPr>
        <w:t>E</w:t>
      </w:r>
      <w:r w:rsidR="00097DD6" w:rsidRPr="00EA593A">
        <w:rPr>
          <w:rFonts w:asciiTheme="majorHAnsi" w:hAnsiTheme="majorHAnsi" w:cs="Arial"/>
          <w:sz w:val="22"/>
          <w:szCs w:val="22"/>
        </w:rPr>
        <w:t>ngineer. I have learn</w:t>
      </w:r>
      <w:r w:rsidR="008C33F7">
        <w:rPr>
          <w:rFonts w:asciiTheme="majorHAnsi" w:hAnsiTheme="majorHAnsi" w:cs="Arial"/>
          <w:sz w:val="22"/>
          <w:szCs w:val="22"/>
        </w:rPr>
        <w:t>ed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a lot in my first year 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both at school and on my personal projects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and am </w:t>
      </w:r>
      <w:r w:rsidR="00B05FCE" w:rsidRPr="00EA593A">
        <w:rPr>
          <w:rFonts w:asciiTheme="majorHAnsi" w:hAnsiTheme="majorHAnsi" w:cs="Arial"/>
          <w:sz w:val="22"/>
          <w:szCs w:val="22"/>
        </w:rPr>
        <w:t>eager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to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 further develop these skills and put them into practice.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I recognize that my persistence and my learning capabilities will be an asset to your team.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My dedication to learning more than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what’s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required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in the </w:t>
      </w:r>
      <w:r w:rsidR="00F3314E" w:rsidRPr="00EA593A">
        <w:rPr>
          <w:rFonts w:asciiTheme="majorHAnsi" w:hAnsiTheme="majorHAnsi" w:cs="Arial"/>
          <w:sz w:val="22"/>
          <w:szCs w:val="22"/>
        </w:rPr>
        <w:t>scope of</w:t>
      </w:r>
      <w:r w:rsidR="001D5302" w:rsidRPr="00EA593A">
        <w:rPr>
          <w:rFonts w:asciiTheme="majorHAnsi" w:hAnsiTheme="majorHAnsi" w:cs="Arial"/>
          <w:sz w:val="22"/>
          <w:szCs w:val="22"/>
        </w:rPr>
        <w:t xml:space="preserve"> the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 school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curriculum </w:t>
      </w:r>
      <w:r w:rsidR="007B6007" w:rsidRPr="00EA593A">
        <w:rPr>
          <w:rFonts w:asciiTheme="majorHAnsi" w:hAnsiTheme="majorHAnsi" w:cs="Arial"/>
          <w:sz w:val="22"/>
          <w:szCs w:val="22"/>
        </w:rPr>
        <w:t>is proof of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905631" w:rsidRPr="00EA593A">
        <w:rPr>
          <w:rFonts w:asciiTheme="majorHAnsi" w:hAnsiTheme="majorHAnsi" w:cs="Arial"/>
          <w:sz w:val="22"/>
          <w:szCs w:val="22"/>
        </w:rPr>
        <w:t>my engagement to grow as a software developer.</w:t>
      </w:r>
    </w:p>
    <w:p w14:paraId="7B28677E" w14:textId="77777777" w:rsidR="006369DE" w:rsidRPr="00EA593A" w:rsidRDefault="006369DE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3FACD1E" w14:textId="550853DB" w:rsidR="00C54720" w:rsidRPr="00EA593A" w:rsidRDefault="00742867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The experience I have acquired 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academically, during hackathons and on my own personal time have developed my </w:t>
      </w:r>
      <w:r w:rsidR="00FB1B86" w:rsidRPr="00EA593A">
        <w:rPr>
          <w:rFonts w:asciiTheme="majorHAnsi" w:hAnsiTheme="majorHAnsi" w:cs="Arial"/>
          <w:sz w:val="22"/>
          <w:szCs w:val="22"/>
        </w:rPr>
        <w:t>problem-solving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skills and have given me the opportunity to work with new programing languages, platforms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and APIs. </w:t>
      </w:r>
      <w:r w:rsidR="004503D6" w:rsidRPr="00EA593A">
        <w:rPr>
          <w:rFonts w:asciiTheme="majorHAnsi" w:hAnsiTheme="majorHAnsi" w:cs="Arial"/>
          <w:sz w:val="22"/>
          <w:szCs w:val="22"/>
        </w:rPr>
        <w:t xml:space="preserve">I can 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quickly design and deploy progressive web apps on the frontend using HTML, CSS, </w:t>
      </w:r>
      <w:r w:rsidR="00EA593A" w:rsidRPr="00EA593A">
        <w:rPr>
          <w:rFonts w:asciiTheme="majorHAnsi" w:hAnsiTheme="majorHAnsi" w:cs="Arial"/>
          <w:sz w:val="22"/>
          <w:szCs w:val="22"/>
        </w:rPr>
        <w:t>JavaScript</w:t>
      </w:r>
      <w:r w:rsidR="005C6F01" w:rsidRPr="00EA593A">
        <w:rPr>
          <w:rFonts w:asciiTheme="majorHAnsi" w:hAnsiTheme="majorHAnsi" w:cs="Arial"/>
          <w:sz w:val="22"/>
          <w:szCs w:val="22"/>
        </w:rPr>
        <w:t>, Bootstrap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 and jQuery. I am currently learning React to better m</w:t>
      </w:r>
      <w:r w:rsidR="00E53604" w:rsidRPr="00EA593A">
        <w:rPr>
          <w:rFonts w:asciiTheme="majorHAnsi" w:hAnsiTheme="majorHAnsi" w:cs="Arial"/>
          <w:sz w:val="22"/>
          <w:szCs w:val="22"/>
        </w:rPr>
        <w:t xml:space="preserve">y </w:t>
      </w:r>
      <w:r w:rsidR="005C6F01" w:rsidRPr="00EA593A">
        <w:rPr>
          <w:rFonts w:asciiTheme="majorHAnsi" w:hAnsiTheme="majorHAnsi" w:cs="Arial"/>
          <w:sz w:val="22"/>
          <w:szCs w:val="22"/>
        </w:rPr>
        <w:t>industry knowledge and to give users a flawless experience. I can also design the backend components of a web app using Node.js, PHP and Java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. I have worked with a set of API’s and hosting platforms such as Twilio, </w:t>
      </w:r>
      <w:r w:rsidR="00C30464" w:rsidRPr="00EA593A">
        <w:rPr>
          <w:rFonts w:asciiTheme="majorHAnsi" w:hAnsiTheme="majorHAnsi" w:cs="Arial"/>
          <w:sz w:val="22"/>
          <w:szCs w:val="22"/>
        </w:rPr>
        <w:t>Express</w:t>
      </w:r>
      <w:r w:rsidR="006B282C">
        <w:rPr>
          <w:rFonts w:asciiTheme="majorHAnsi" w:hAnsiTheme="majorHAnsi" w:cs="Arial"/>
          <w:sz w:val="22"/>
          <w:szCs w:val="22"/>
        </w:rPr>
        <w:t>.js</w:t>
      </w:r>
      <w:r w:rsidR="00C30464" w:rsidRPr="00EA593A">
        <w:rPr>
          <w:rFonts w:asciiTheme="majorHAnsi" w:hAnsiTheme="majorHAnsi" w:cs="Arial"/>
          <w:sz w:val="22"/>
          <w:szCs w:val="22"/>
        </w:rPr>
        <w:t>,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Heroku and AWS. I am a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 resourceful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>goal-oriented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person who can effectively communicate ideas and issues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with my team. Furthermore, my knowledge of Git allows me to efficiently work </w:t>
      </w:r>
      <w:r w:rsidR="00F3043A">
        <w:rPr>
          <w:rFonts w:asciiTheme="majorHAnsi" w:hAnsiTheme="majorHAnsi" w:cs="Arial"/>
          <w:sz w:val="22"/>
          <w:szCs w:val="22"/>
        </w:rPr>
        <w:t>in</w:t>
      </w:r>
      <w:r w:rsidR="00FA60DD">
        <w:rPr>
          <w:rFonts w:asciiTheme="majorHAnsi" w:hAnsiTheme="majorHAnsi" w:cs="Arial"/>
          <w:sz w:val="22"/>
          <w:szCs w:val="22"/>
        </w:rPr>
        <w:t xml:space="preserve"> </w:t>
      </w:r>
      <w:r w:rsidR="00134EAF">
        <w:rPr>
          <w:rFonts w:asciiTheme="majorHAnsi" w:hAnsiTheme="majorHAnsi" w:cs="Arial"/>
          <w:sz w:val="22"/>
          <w:szCs w:val="22"/>
        </w:rPr>
        <w:t>a collaborative manner</w:t>
      </w:r>
      <w:r w:rsidR="00E050CD">
        <w:rPr>
          <w:rFonts w:asciiTheme="majorHAnsi" w:hAnsiTheme="majorHAnsi" w:cs="Arial"/>
          <w:sz w:val="22"/>
          <w:szCs w:val="22"/>
        </w:rPr>
        <w:t>.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>My ability to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 xml:space="preserve">develop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projects with varied teams proves that I </w:t>
      </w:r>
      <w:r w:rsidR="00C9759D" w:rsidRPr="00EA593A">
        <w:rPr>
          <w:rFonts w:asciiTheme="majorHAnsi" w:hAnsiTheme="majorHAnsi" w:cs="Arial"/>
          <w:sz w:val="22"/>
          <w:szCs w:val="22"/>
        </w:rPr>
        <w:t>can write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agile, efficient and quality code. I am constantly developing my skills both at school and during my free time to become a better software developer</w:t>
      </w:r>
      <w:r w:rsidR="00C9759D" w:rsidRPr="00EA593A">
        <w:rPr>
          <w:rFonts w:asciiTheme="majorHAnsi" w:hAnsiTheme="majorHAnsi" w:cs="Arial"/>
          <w:sz w:val="22"/>
          <w:szCs w:val="22"/>
        </w:rPr>
        <w:t xml:space="preserve"> every day</w:t>
      </w:r>
      <w:r w:rsidR="00175DA8" w:rsidRPr="00EA593A">
        <w:rPr>
          <w:rFonts w:asciiTheme="majorHAnsi" w:hAnsiTheme="majorHAnsi" w:cs="Arial"/>
          <w:sz w:val="22"/>
          <w:szCs w:val="22"/>
        </w:rPr>
        <w:t>.</w:t>
      </w:r>
    </w:p>
    <w:p w14:paraId="77B75A05" w14:textId="77777777" w:rsidR="00C9759D" w:rsidRPr="00EA593A" w:rsidRDefault="00C9759D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6BD91EB9" w14:textId="493F47FA" w:rsidR="00C54720" w:rsidRPr="00EA593A" w:rsidRDefault="000A7A92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is a company that I would love to work for and share my skills, my positive energy and curiosity. Thank you for reading my cover letter and </w:t>
      </w:r>
      <w:r w:rsidR="00606BEC" w:rsidRPr="00EA593A">
        <w:rPr>
          <w:rFonts w:asciiTheme="majorHAnsi" w:hAnsiTheme="majorHAnsi" w:cs="Arial"/>
          <w:sz w:val="22"/>
          <w:szCs w:val="22"/>
        </w:rPr>
        <w:t>looking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at my resume</w:t>
      </w:r>
      <w:r w:rsidR="002A6138" w:rsidRPr="00EA593A">
        <w:rPr>
          <w:rFonts w:asciiTheme="majorHAnsi" w:hAnsiTheme="majorHAnsi" w:cs="Arial"/>
          <w:sz w:val="22"/>
          <w:szCs w:val="22"/>
        </w:rPr>
        <w:t>,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 am looking forward to hearing from you</w:t>
      </w:r>
      <w:r w:rsidR="00911754" w:rsidRPr="00EA593A">
        <w:rPr>
          <w:rFonts w:asciiTheme="majorHAnsi" w:hAnsiTheme="majorHAnsi" w:cs="Arial"/>
          <w:sz w:val="22"/>
          <w:szCs w:val="22"/>
        </w:rPr>
        <w:t xml:space="preserve"> for an interview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and further discuss what I can bring to the company. </w:t>
      </w:r>
    </w:p>
    <w:p w14:paraId="288CDBCC" w14:textId="77777777" w:rsidR="006369DE" w:rsidRPr="00EA593A" w:rsidRDefault="006369DE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14:paraId="3ED8EDE9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Sincerely,</w:t>
      </w:r>
    </w:p>
    <w:p w14:paraId="232BE474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65E803B0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0E27711" w14:textId="10164F5F" w:rsidR="006369DE" w:rsidRPr="00EA593A" w:rsidRDefault="00D60C1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Jason Botzas-Coluni</w:t>
      </w:r>
      <w:r w:rsidR="00F27DC4" w:rsidRPr="00EA593A">
        <w:rPr>
          <w:rFonts w:asciiTheme="majorHAnsi" w:hAnsiTheme="majorHAnsi" w:cs="Arial"/>
          <w:sz w:val="22"/>
          <w:szCs w:val="22"/>
        </w:rPr>
        <w:tab/>
      </w:r>
    </w:p>
    <w:p w14:paraId="5AFE91E1" w14:textId="77777777" w:rsidR="006369DE" w:rsidRDefault="006369DE" w:rsidP="006369DE">
      <w:pPr>
        <w:rPr>
          <w:rFonts w:asciiTheme="majorHAnsi" w:hAnsiTheme="majorHAnsi" w:cs="Arial"/>
        </w:rPr>
      </w:pPr>
    </w:p>
    <w:sectPr w:rsidR="006369DE" w:rsidSect="00910A1D">
      <w:headerReference w:type="default" r:id="rId9"/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67C4" w14:textId="77777777" w:rsidR="000678BF" w:rsidRDefault="000678BF" w:rsidP="00EE342F">
      <w:r>
        <w:separator/>
      </w:r>
    </w:p>
  </w:endnote>
  <w:endnote w:type="continuationSeparator" w:id="0">
    <w:p w14:paraId="059BFC57" w14:textId="77777777" w:rsidR="000678BF" w:rsidRDefault="000678BF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D90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3C155" w14:textId="77777777" w:rsidR="000678BF" w:rsidRDefault="000678BF" w:rsidP="00EE342F">
      <w:r>
        <w:separator/>
      </w:r>
    </w:p>
  </w:footnote>
  <w:footnote w:type="continuationSeparator" w:id="0">
    <w:p w14:paraId="5A3895EF" w14:textId="77777777" w:rsidR="000678BF" w:rsidRDefault="000678BF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FEA8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0F3237E" wp14:editId="765B13E9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jM0NjU1NTAxMDBX0lEKTi0uzszPAykwqQUAfpkNICwAAAA="/>
  </w:docVars>
  <w:rsids>
    <w:rsidRoot w:val="00081BE1"/>
    <w:rsid w:val="00001AD9"/>
    <w:rsid w:val="00003B52"/>
    <w:rsid w:val="000678BF"/>
    <w:rsid w:val="00081BE1"/>
    <w:rsid w:val="00097DD6"/>
    <w:rsid w:val="000A7A92"/>
    <w:rsid w:val="000B583A"/>
    <w:rsid w:val="000C76E7"/>
    <w:rsid w:val="000F6DB8"/>
    <w:rsid w:val="00124671"/>
    <w:rsid w:val="00134EAF"/>
    <w:rsid w:val="0014592D"/>
    <w:rsid w:val="00156E11"/>
    <w:rsid w:val="00175DA8"/>
    <w:rsid w:val="001A2B45"/>
    <w:rsid w:val="001B5280"/>
    <w:rsid w:val="001B538A"/>
    <w:rsid w:val="001B5CCF"/>
    <w:rsid w:val="001D5302"/>
    <w:rsid w:val="001E1F07"/>
    <w:rsid w:val="001F2B1C"/>
    <w:rsid w:val="001F5AFC"/>
    <w:rsid w:val="00206705"/>
    <w:rsid w:val="00215BD4"/>
    <w:rsid w:val="00231DBA"/>
    <w:rsid w:val="0024127E"/>
    <w:rsid w:val="00242206"/>
    <w:rsid w:val="00254BD7"/>
    <w:rsid w:val="00281D6E"/>
    <w:rsid w:val="0028487A"/>
    <w:rsid w:val="002A6138"/>
    <w:rsid w:val="002B07FA"/>
    <w:rsid w:val="002D21A5"/>
    <w:rsid w:val="002D78A7"/>
    <w:rsid w:val="002E2616"/>
    <w:rsid w:val="002F47D2"/>
    <w:rsid w:val="00304E85"/>
    <w:rsid w:val="0031095B"/>
    <w:rsid w:val="00323BAC"/>
    <w:rsid w:val="003253DA"/>
    <w:rsid w:val="00341F46"/>
    <w:rsid w:val="00376DD9"/>
    <w:rsid w:val="003B0184"/>
    <w:rsid w:val="003C1FAD"/>
    <w:rsid w:val="003C3631"/>
    <w:rsid w:val="003F5999"/>
    <w:rsid w:val="00410825"/>
    <w:rsid w:val="00423BB2"/>
    <w:rsid w:val="0043778B"/>
    <w:rsid w:val="004475A8"/>
    <w:rsid w:val="004503D6"/>
    <w:rsid w:val="00450C76"/>
    <w:rsid w:val="00462500"/>
    <w:rsid w:val="004830BE"/>
    <w:rsid w:val="00490336"/>
    <w:rsid w:val="004A2FEF"/>
    <w:rsid w:val="004C7FC3"/>
    <w:rsid w:val="004D6FA4"/>
    <w:rsid w:val="004E4FEF"/>
    <w:rsid w:val="004F0AE3"/>
    <w:rsid w:val="004F35DA"/>
    <w:rsid w:val="0050640B"/>
    <w:rsid w:val="005167EA"/>
    <w:rsid w:val="005641C8"/>
    <w:rsid w:val="00567598"/>
    <w:rsid w:val="00591C7A"/>
    <w:rsid w:val="005A57AC"/>
    <w:rsid w:val="005C6F01"/>
    <w:rsid w:val="00602887"/>
    <w:rsid w:val="00606BEC"/>
    <w:rsid w:val="006101A0"/>
    <w:rsid w:val="006128A9"/>
    <w:rsid w:val="006213F7"/>
    <w:rsid w:val="0062455B"/>
    <w:rsid w:val="006369DE"/>
    <w:rsid w:val="00640EA0"/>
    <w:rsid w:val="00673F4B"/>
    <w:rsid w:val="0068368F"/>
    <w:rsid w:val="006941B5"/>
    <w:rsid w:val="006A6E86"/>
    <w:rsid w:val="006B282C"/>
    <w:rsid w:val="006B50D7"/>
    <w:rsid w:val="006D2BA1"/>
    <w:rsid w:val="007046C0"/>
    <w:rsid w:val="00710281"/>
    <w:rsid w:val="0071728E"/>
    <w:rsid w:val="00720AA9"/>
    <w:rsid w:val="00724B66"/>
    <w:rsid w:val="00742867"/>
    <w:rsid w:val="007A1814"/>
    <w:rsid w:val="007A4C17"/>
    <w:rsid w:val="007B0C97"/>
    <w:rsid w:val="007B2089"/>
    <w:rsid w:val="007B6007"/>
    <w:rsid w:val="007E31EC"/>
    <w:rsid w:val="00824084"/>
    <w:rsid w:val="00846E8B"/>
    <w:rsid w:val="008516A3"/>
    <w:rsid w:val="00854A23"/>
    <w:rsid w:val="00872AB8"/>
    <w:rsid w:val="008C2602"/>
    <w:rsid w:val="008C33F7"/>
    <w:rsid w:val="00905631"/>
    <w:rsid w:val="00910A1D"/>
    <w:rsid w:val="00911754"/>
    <w:rsid w:val="009210F3"/>
    <w:rsid w:val="0095026F"/>
    <w:rsid w:val="00951B55"/>
    <w:rsid w:val="00955EBC"/>
    <w:rsid w:val="0097240D"/>
    <w:rsid w:val="009D2CFF"/>
    <w:rsid w:val="009D3F18"/>
    <w:rsid w:val="009D4BA9"/>
    <w:rsid w:val="009D7D9C"/>
    <w:rsid w:val="009E7CFE"/>
    <w:rsid w:val="009F55CE"/>
    <w:rsid w:val="00A07128"/>
    <w:rsid w:val="00A16849"/>
    <w:rsid w:val="00A4223C"/>
    <w:rsid w:val="00A46074"/>
    <w:rsid w:val="00A475E5"/>
    <w:rsid w:val="00A9659D"/>
    <w:rsid w:val="00AD03D2"/>
    <w:rsid w:val="00AD1BA6"/>
    <w:rsid w:val="00B05FCE"/>
    <w:rsid w:val="00B1212D"/>
    <w:rsid w:val="00B4178C"/>
    <w:rsid w:val="00B44B8F"/>
    <w:rsid w:val="00B502F1"/>
    <w:rsid w:val="00B5281E"/>
    <w:rsid w:val="00B573E7"/>
    <w:rsid w:val="00B70DC0"/>
    <w:rsid w:val="00B72E48"/>
    <w:rsid w:val="00B936DA"/>
    <w:rsid w:val="00B94EB6"/>
    <w:rsid w:val="00BB1E57"/>
    <w:rsid w:val="00BB6AD5"/>
    <w:rsid w:val="00BB77CA"/>
    <w:rsid w:val="00BC358A"/>
    <w:rsid w:val="00BD4813"/>
    <w:rsid w:val="00BE0959"/>
    <w:rsid w:val="00BF6D24"/>
    <w:rsid w:val="00C039FB"/>
    <w:rsid w:val="00C14268"/>
    <w:rsid w:val="00C213F8"/>
    <w:rsid w:val="00C30464"/>
    <w:rsid w:val="00C54720"/>
    <w:rsid w:val="00C65732"/>
    <w:rsid w:val="00C837D9"/>
    <w:rsid w:val="00C9759D"/>
    <w:rsid w:val="00CC006D"/>
    <w:rsid w:val="00D06F0D"/>
    <w:rsid w:val="00D23146"/>
    <w:rsid w:val="00D344C4"/>
    <w:rsid w:val="00D34A41"/>
    <w:rsid w:val="00D3695F"/>
    <w:rsid w:val="00D5655E"/>
    <w:rsid w:val="00D60C1E"/>
    <w:rsid w:val="00D75277"/>
    <w:rsid w:val="00D907ED"/>
    <w:rsid w:val="00DA4A53"/>
    <w:rsid w:val="00DD1A1B"/>
    <w:rsid w:val="00DD2889"/>
    <w:rsid w:val="00DF376E"/>
    <w:rsid w:val="00DF4082"/>
    <w:rsid w:val="00E02C3A"/>
    <w:rsid w:val="00E050CD"/>
    <w:rsid w:val="00E25B3B"/>
    <w:rsid w:val="00E42075"/>
    <w:rsid w:val="00E4637B"/>
    <w:rsid w:val="00E53604"/>
    <w:rsid w:val="00E55FE0"/>
    <w:rsid w:val="00E6714F"/>
    <w:rsid w:val="00E738D6"/>
    <w:rsid w:val="00E855CF"/>
    <w:rsid w:val="00EA593A"/>
    <w:rsid w:val="00EA5F1B"/>
    <w:rsid w:val="00EA7D24"/>
    <w:rsid w:val="00EC744B"/>
    <w:rsid w:val="00EE25D7"/>
    <w:rsid w:val="00EE342F"/>
    <w:rsid w:val="00F27DC4"/>
    <w:rsid w:val="00F3043A"/>
    <w:rsid w:val="00F3314E"/>
    <w:rsid w:val="00F41CF1"/>
    <w:rsid w:val="00F44D94"/>
    <w:rsid w:val="00F46EC9"/>
    <w:rsid w:val="00F47717"/>
    <w:rsid w:val="00F70980"/>
    <w:rsid w:val="00FA59C7"/>
    <w:rsid w:val="00FA60DD"/>
    <w:rsid w:val="00FB1B86"/>
    <w:rsid w:val="00FB7AA2"/>
    <w:rsid w:val="00FC11FE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56428"/>
  <w14:defaultImageDpi w14:val="330"/>
  <w15:docId w15:val="{E3CD3195-CE17-4E2A-A571-D0781D8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vanity-namedomain">
    <w:name w:val="vanity-name__domain"/>
    <w:basedOn w:val="DefaultParagraphFont"/>
    <w:rsid w:val="00B1212D"/>
  </w:style>
  <w:style w:type="character" w:customStyle="1" w:styleId="vanity-namedisplay-name">
    <w:name w:val="vanity-name__display-name"/>
    <w:basedOn w:val="DefaultParagraphFont"/>
    <w:rsid w:val="00B1212D"/>
  </w:style>
  <w:style w:type="character" w:styleId="UnresolvedMention">
    <w:name w:val="Unresolved Mention"/>
    <w:basedOn w:val="DefaultParagraphFont"/>
    <w:uiPriority w:val="99"/>
    <w:semiHidden/>
    <w:unhideWhenUsed/>
    <w:rsid w:val="00B1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C7A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9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botzas-colu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A9EC8-113E-40B0-A56D-3D2DB9D9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Jason Botzas-Coluni</cp:lastModifiedBy>
  <cp:revision>3</cp:revision>
  <cp:lastPrinted>2019-05-06T16:31:00Z</cp:lastPrinted>
  <dcterms:created xsi:type="dcterms:W3CDTF">2019-05-07T00:57:00Z</dcterms:created>
  <dcterms:modified xsi:type="dcterms:W3CDTF">2019-05-07T01:00:00Z</dcterms:modified>
</cp:coreProperties>
</file>