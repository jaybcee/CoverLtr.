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0602" w14:textId="137E513E" w:rsidR="0062455B" w:rsidRDefault="00EA30E1" w:rsidP="00FC11FE">
      <w:pPr>
        <w:pStyle w:val="Heading2"/>
        <w:keepNext/>
        <w:keepLines/>
        <w:widowControl/>
        <w:ind w:left="720" w:hanging="720"/>
        <w:contextualSpacing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 xml:space="preserve">Dwight </w:t>
      </w:r>
      <w:proofErr w:type="spellStart"/>
      <w:r>
        <w:rPr>
          <w:rStyle w:val="Strong"/>
          <w:sz w:val="44"/>
          <w:szCs w:val="44"/>
        </w:rPr>
        <w:t>Shrute</w:t>
      </w:r>
      <w:proofErr w:type="spellEnd"/>
    </w:p>
    <w:p w14:paraId="519D3407" w14:textId="4347C84A" w:rsidR="00490336" w:rsidRDefault="007A7632" w:rsidP="0028487A">
      <w:pPr>
        <w:pStyle w:val="Heading2"/>
        <w:keepNext/>
        <w:keepLines/>
        <w:widowControl/>
        <w:jc w:val="center"/>
        <w:rPr>
          <w:rFonts w:asciiTheme="majorHAnsi" w:hAnsiTheme="majorHAnsi" w:cs="Arial"/>
          <w:sz w:val="21"/>
          <w:szCs w:val="21"/>
        </w:rPr>
      </w:pPr>
      <w:hyperlink r:id="rId8" w:history="1">
        <w:r w:rsidRPr="00727608">
          <w:rPr>
            <w:rStyle w:val="Hyperlink"/>
          </w:rPr>
          <w:t>https://www.linkedin.com/in/your-id-here/</w:t>
        </w:r>
      </w:hyperlink>
    </w:p>
    <w:p w14:paraId="16E1CA16" w14:textId="3C16B9C4" w:rsidR="006369DE" w:rsidRPr="000C76E7" w:rsidRDefault="000A7A92" w:rsidP="006369DE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1"/>
          <w:szCs w:val="21"/>
          <w:lang w:val="en-US"/>
        </w:rPr>
      </w:pPr>
      <w:r>
        <w:rPr>
          <w:rFonts w:asciiTheme="majorHAnsi" w:hAnsiTheme="majorHAnsi" w:cs="Arial"/>
          <w:sz w:val="21"/>
          <w:szCs w:val="21"/>
        </w:rPr>
        <w:t xml:space="preserve">2019-05-07</w:t>
      </w:r>
    </w:p>
    <w:p w14:paraId="6F1263CA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2F8B2642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08477EC8" w14:textId="0F6C2B9C" w:rsidR="006369DE" w:rsidRPr="00156E11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990033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Dwight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D06F0D">
        <w:rPr>
          <w:rFonts w:asciiTheme="majorHAnsi" w:hAnsiTheme="majorHAnsi" w:cs="Arial"/>
          <w:sz w:val="21"/>
          <w:szCs w:val="21"/>
          <w:lang w:val="en-CA"/>
        </w:rPr>
        <w:t xml:space="preserve"> </w:t>
      </w:r>
      <w:r>
        <w:rPr>
          <w:rFonts w:asciiTheme="majorHAnsi" w:hAnsiTheme="majorHAnsi" w:cs="Arial"/>
          <w:sz w:val="21"/>
          <w:szCs w:val="21"/>
          <w:lang w:val="en-CA"/>
        </w:rPr>
        <w:t xml:space="preserve">Shrute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39D7791A" w14:textId="711FCF6A" w:rsidR="006369DE" w:rsidRPr="00FC11FE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>
        <w:rPr>
          <w:rFonts w:asciiTheme="majorHAnsi" w:hAnsiTheme="majorHAnsi" w:cs="Arial"/>
          <w:sz w:val="21"/>
          <w:szCs w:val="21"/>
          <w:lang w:val="en-CA"/>
        </w:rPr>
        <w:t xml:space="preserve">Assistant</w:t>
      </w:r>
      <w:proofErr w:type="spellStart"/>
      <w:r>
        <w:rPr>
          <w:rFonts w:asciiTheme="majorHAnsi" w:hAnsiTheme="majorHAnsi" w:cs="Arial"/>
          <w:sz w:val="21"/>
          <w:szCs w:val="21"/>
          <w:lang w:val="en-CA"/>
        </w:rPr>
        <w:t/>
      </w:r>
      <w:r w:rsidR="00EA5F1B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>
        <w:rPr>
          <w:rFonts w:asciiTheme="majorHAnsi" w:hAnsiTheme="majorHAnsi" w:cs="Arial"/>
          <w:sz w:val="21"/>
          <w:szCs w:val="21"/>
          <w:lang w:val="en-CA"/>
        </w:rPr>
        <w:t/>
      </w:r>
    </w:p>
    <w:p w14:paraId="11005325" w14:textId="1AF3CBD5" w:rsidR="00FA59C7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</w:rPr>
      </w:pPr>
      <w:r w:rsidRPr="000A7A92">
        <w:rPr>
          <w:rFonts w:asciiTheme="majorHAnsi" w:hAnsiTheme="majorHAnsi" w:cs="Arial"/>
          <w:sz w:val="21"/>
          <w:szCs w:val="21"/>
        </w:rPr>
        <w:t xml:space="preserve">AUTODESK999</w:t>
      </w:r>
    </w:p>
    <w:p w14:paraId="629A2AA3" w14:textId="6F5AEA18" w:rsidR="00156E11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1122</w:t>
      </w:r>
      <w:proofErr w:type="spellStart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Pr="000A7A92">
        <w:rPr>
          <w:rFonts w:asciiTheme="majorHAnsi" w:hAnsiTheme="majorHAnsi" w:cs="Arial"/>
          <w:sz w:val="21"/>
          <w:szCs w:val="21"/>
          <w:lang w:val="en-CA"/>
        </w:rPr>
        <w:t/>
      </w:r>
    </w:p>
    <w:p w14:paraId="75D267C5" w14:textId="75632FD0" w:rsidR="006369DE" w:rsidRPr="000A7A92" w:rsidRDefault="000A7A9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  <w:r w:rsidRPr="000A7A92">
        <w:rPr>
          <w:rFonts w:asciiTheme="majorHAnsi" w:hAnsiTheme="majorHAnsi" w:cs="Arial"/>
          <w:sz w:val="21"/>
          <w:szCs w:val="21"/>
          <w:lang w:val="en-CA"/>
        </w:rPr>
        <w:t xml:space="preserve">S</w:t>
      </w:r>
      <w:r w:rsidR="00E738D6">
        <w:rPr>
          <w:rFonts w:asciiTheme="majorHAnsi" w:hAnsiTheme="majorHAnsi" w:cs="Arial"/>
          <w:sz w:val="21"/>
          <w:szCs w:val="21"/>
          <w:lang w:val="en-CA"/>
        </w:rPr>
        <w:t xml:space="preserve">, Quebec, 1212</w:t>
      </w:r>
      <w:proofErr w:type="spellStart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  <w:proofErr w:type="spellEnd"/>
      <w:r w:rsidR="00E738D6">
        <w:rPr>
          <w:rFonts w:asciiTheme="majorHAnsi" w:hAnsiTheme="majorHAnsi" w:cs="Arial"/>
          <w:sz w:val="21"/>
          <w:szCs w:val="21"/>
          <w:lang w:val="en-CA"/>
        </w:rPr>
        <w:t/>
      </w:r>
    </w:p>
    <w:p w14:paraId="7FF1222D" w14:textId="77777777" w:rsidR="001B5CCF" w:rsidRPr="000A7A92" w:rsidRDefault="001B5CCF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1"/>
          <w:szCs w:val="21"/>
          <w:lang w:val="en-CA"/>
        </w:rPr>
      </w:pPr>
    </w:p>
    <w:p w14:paraId="23E3E4C8" w14:textId="77777777" w:rsidR="006369DE" w:rsidRPr="000A7A92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1"/>
          <w:szCs w:val="21"/>
          <w:lang w:val="en-CA"/>
        </w:rPr>
      </w:pPr>
    </w:p>
    <w:p w14:paraId="78CC9C01" w14:textId="036E757C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b/>
          <w:sz w:val="21"/>
          <w:szCs w:val="21"/>
        </w:rPr>
      </w:pPr>
      <w:r w:rsidRPr="000C76E7">
        <w:rPr>
          <w:rFonts w:asciiTheme="majorHAnsi" w:hAnsiTheme="majorHAnsi" w:cs="Arial"/>
          <w:b/>
          <w:sz w:val="21"/>
          <w:szCs w:val="21"/>
        </w:rPr>
        <w:t>Re</w:t>
      </w:r>
      <w:r w:rsidR="00B5281E">
        <w:rPr>
          <w:rFonts w:asciiTheme="majorHAnsi" w:hAnsiTheme="majorHAnsi" w:cs="Arial"/>
          <w:b/>
          <w:sz w:val="21"/>
          <w:szCs w:val="21"/>
        </w:rPr>
        <w:t>:</w:t>
      </w:r>
      <w:r w:rsid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PPP</w:t>
      </w:r>
      <w:proofErr w:type="spellStart"/>
      <w:r w:rsidR="00FE17D1">
        <w:rPr>
          <w:rFonts w:asciiTheme="majorHAnsi" w:hAnsiTheme="majorHAnsi" w:cs="Arial"/>
          <w:b/>
          <w:sz w:val="21"/>
          <w:szCs w:val="21"/>
        </w:rPr>
        <w:t/>
      </w:r>
      <w:r w:rsidR="000A7A92">
        <w:rPr>
          <w:rFonts w:asciiTheme="majorHAnsi" w:hAnsiTheme="majorHAnsi" w:cs="Arial"/>
          <w:b/>
          <w:sz w:val="21"/>
          <w:szCs w:val="21"/>
        </w:rPr>
        <w:t/>
      </w:r>
      <w:proofErr w:type="spellEnd"/>
      <w:r w:rsidR="000A7A92">
        <w:rPr>
          <w:rFonts w:asciiTheme="majorHAnsi" w:hAnsiTheme="majorHAnsi" w:cs="Arial"/>
          <w:b/>
          <w:sz w:val="21"/>
          <w:szCs w:val="21"/>
        </w:rPr>
        <w:t/>
      </w:r>
      <w:r w:rsidR="00462500" w:rsidRPr="00462500">
        <w:rPr>
          <w:rFonts w:asciiTheme="majorHAnsi" w:hAnsiTheme="majorHAnsi" w:cs="Arial"/>
          <w:b/>
          <w:sz w:val="21"/>
          <w:szCs w:val="21"/>
        </w:rPr>
        <w:t xml:space="preserve"> </w:t>
      </w:r>
      <w:r w:rsidR="00EA593A">
        <w:rPr>
          <w:rFonts w:asciiTheme="majorHAnsi" w:hAnsiTheme="majorHAnsi" w:cs="Arial"/>
          <w:b/>
          <w:sz w:val="21"/>
          <w:szCs w:val="21"/>
        </w:rPr>
        <w:t xml:space="preserve">with </w:t>
      </w:r>
      <w:r w:rsidR="000A7A92">
        <w:rPr>
          <w:rFonts w:asciiTheme="majorHAnsi" w:hAnsiTheme="majorHAnsi" w:cs="Arial"/>
          <w:b/>
          <w:sz w:val="21"/>
          <w:szCs w:val="21"/>
        </w:rPr>
        <w:t xml:space="preserve">AUTODESK999</w:t>
      </w:r>
      <w:r w:rsidRPr="000C76E7">
        <w:rPr>
          <w:rFonts w:asciiTheme="majorHAnsi" w:hAnsiTheme="majorHAnsi" w:cs="Arial"/>
          <w:b/>
          <w:sz w:val="21"/>
          <w:szCs w:val="21"/>
        </w:rPr>
        <w:t xml:space="preserve"> </w:t>
      </w:r>
    </w:p>
    <w:p w14:paraId="2AAE210C" w14:textId="77777777" w:rsidR="006369DE" w:rsidRPr="00001AD9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color w:val="990033"/>
          <w:sz w:val="21"/>
          <w:szCs w:val="21"/>
        </w:rPr>
      </w:pPr>
    </w:p>
    <w:p w14:paraId="7536976F" w14:textId="77777777" w:rsidR="006369DE" w:rsidRPr="000C76E7" w:rsidRDefault="006369DE" w:rsidP="006369DE">
      <w:pPr>
        <w:widowControl w:val="0"/>
        <w:autoSpaceDE w:val="0"/>
        <w:autoSpaceDN w:val="0"/>
        <w:adjustRightInd w:val="0"/>
        <w:spacing w:line="200" w:lineRule="exact"/>
        <w:rPr>
          <w:rFonts w:asciiTheme="majorHAnsi" w:hAnsiTheme="majorHAnsi" w:cs="Arial"/>
          <w:sz w:val="21"/>
          <w:szCs w:val="21"/>
        </w:rPr>
      </w:pPr>
    </w:p>
    <w:p w14:paraId="30FCF3A2" w14:textId="2980E048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Dear </w:t>
      </w:r>
      <w:r w:rsidR="000A7A92">
        <w:rPr>
          <w:rFonts w:asciiTheme="majorHAnsi" w:hAnsiTheme="majorHAnsi" w:cs="Arial"/>
          <w:sz w:val="22"/>
          <w:szCs w:val="22"/>
        </w:rPr>
        <w:t xml:space="preserve">Recuiter</w:t>
      </w:r>
      <w:r w:rsidR="00A4223C" w:rsidRPr="00EA593A">
        <w:rPr>
          <w:rFonts w:asciiTheme="majorHAnsi" w:hAnsiTheme="majorHAnsi" w:cs="Arial"/>
          <w:sz w:val="22"/>
          <w:szCs w:val="22"/>
        </w:rPr>
        <w:t xml:space="preserve"> </w:t>
      </w:r>
      <w:r w:rsidR="000A7A92">
        <w:rPr>
          <w:rFonts w:asciiTheme="majorHAnsi" w:hAnsiTheme="majorHAnsi" w:cs="Arial"/>
          <w:sz w:val="22"/>
          <w:szCs w:val="22"/>
        </w:rPr>
        <w:t xml:space="preserve">Shrute</w:t>
      </w:r>
      <w:proofErr w:type="spellStart"/>
      <w:r w:rsidR="000A7A92">
        <w:rPr>
          <w:rFonts w:asciiTheme="majorHAnsi" w:hAnsiTheme="majorHAnsi" w:cs="Arial"/>
          <w:sz w:val="22"/>
          <w:szCs w:val="22"/>
        </w:rPr>
        <w:t/>
      </w:r>
      <w:proofErr w:type="spellEnd"/>
      <w:r w:rsidR="000A7A92">
        <w:rPr>
          <w:rFonts w:asciiTheme="majorHAnsi" w:hAnsiTheme="majorHAnsi" w:cs="Arial"/>
          <w:sz w:val="22"/>
          <w:szCs w:val="22"/>
        </w:rPr>
        <w:t/>
      </w:r>
      <w:r w:rsidR="00A4223C" w:rsidRPr="00EA593A">
        <w:rPr>
          <w:rFonts w:asciiTheme="majorHAnsi" w:hAnsiTheme="majorHAnsi" w:cs="Arial"/>
          <w:sz w:val="22"/>
          <w:szCs w:val="22"/>
        </w:rPr>
        <w:t>,</w:t>
      </w:r>
    </w:p>
    <w:p w14:paraId="6B5658ED" w14:textId="77777777" w:rsidR="00A4223C" w:rsidRPr="00EA593A" w:rsidRDefault="00A4223C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FF462CD" w14:textId="334F9A0F" w:rsidR="00097DD6" w:rsidRPr="00800041" w:rsidRDefault="00B1212D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  <w:lang w:val="fr-CA"/>
        </w:rPr>
      </w:pPr>
      <w:r w:rsidRPr="00EA593A">
        <w:rPr>
          <w:rFonts w:asciiTheme="majorHAnsi" w:hAnsiTheme="majorHAnsi" w:cs="Arial"/>
          <w:sz w:val="22"/>
          <w:szCs w:val="22"/>
        </w:rPr>
        <w:t xml:space="preserve">I am writing to express my interest in </w:t>
      </w:r>
      <w:r w:rsidR="000A7A92">
        <w:rPr>
          <w:rFonts w:asciiTheme="majorHAnsi" w:hAnsiTheme="majorHAnsi" w:cs="Arial"/>
          <w:sz w:val="22"/>
          <w:szCs w:val="22"/>
        </w:rPr>
        <w:t xml:space="preserve">AUTODESK999</w:t>
      </w:r>
      <w:r w:rsidRPr="00EA593A">
        <w:rPr>
          <w:rFonts w:asciiTheme="majorHAnsi" w:hAnsiTheme="majorHAnsi" w:cs="Arial"/>
          <w:sz w:val="22"/>
          <w:szCs w:val="22"/>
        </w:rPr>
        <w:t xml:space="preserve">’s position as a </w:t>
      </w:r>
      <w:r w:rsidR="00800041">
        <w:rPr>
          <w:rFonts w:asciiTheme="majorHAnsi" w:hAnsiTheme="majorHAnsi" w:cs="Arial"/>
          <w:sz w:val="22"/>
          <w:szCs w:val="22"/>
        </w:rPr>
        <w:t xml:space="preserve">PPP</w:t>
      </w:r>
      <w:proofErr w:type="spellStart"/>
      <w:r w:rsidR="00800041">
        <w:rPr>
          <w:rFonts w:asciiTheme="majorHAnsi" w:hAnsiTheme="majorHAnsi" w:cs="Arial"/>
          <w:sz w:val="22"/>
          <w:szCs w:val="22"/>
        </w:rPr>
        <w:t/>
      </w:r>
      <w:proofErr w:type="spellEnd"/>
      <w:r w:rsidR="00800041">
        <w:rPr>
          <w:rFonts w:asciiTheme="majorHAnsi" w:hAnsiTheme="majorHAnsi" w:cs="Arial"/>
          <w:sz w:val="22"/>
          <w:szCs w:val="22"/>
        </w:rPr>
        <w:t/>
      </w:r>
      <w:r w:rsidR="00854A23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800041">
        <w:rPr>
          <w:rFonts w:asciiTheme="majorHAnsi" w:hAnsiTheme="majorHAnsi" w:cs="Arial"/>
          <w:sz w:val="22"/>
          <w:szCs w:val="22"/>
        </w:rPr>
        <w:t xml:space="preserve">I am a professional paper salesman and assistant to the regional manager. </w:t>
      </w:r>
      <w:r w:rsidR="00800041" w:rsidRPr="00800041">
        <w:rPr>
          <w:rFonts w:asciiTheme="majorHAnsi" w:hAnsiTheme="majorHAnsi" w:cs="Arial"/>
          <w:sz w:val="22"/>
          <w:szCs w:val="22"/>
        </w:rPr>
        <w:t xml:space="preserve">Lorem ipsum dolor sit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amet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consectetur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adipiscing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elit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, sed do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eiusmod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tempor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incididunt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ut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labore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et dolore magna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aliqua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. Ut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enim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ad minim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veniam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quis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nostrud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exercitation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ullamco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laboris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nisi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ut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aliquip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ex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ea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commodo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</w:rPr>
        <w:t>consequat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</w:rPr>
        <w:t xml:space="preserve">. </w:t>
      </w:r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Duis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aute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irure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dolor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in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reprehenderit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in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voluptate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velit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esse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cillum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dolore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eu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fugiat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nulla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pariatur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.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Excepteur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sint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occaecat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cupidatat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non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proident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sunt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in culpa qui officia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deserunt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mollit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anim</w:t>
      </w:r>
      <w:proofErr w:type="spellEnd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 xml:space="preserve"> id est </w:t>
      </w:r>
      <w:proofErr w:type="spellStart"/>
      <w:r w:rsidR="00800041" w:rsidRPr="00800041">
        <w:rPr>
          <w:rFonts w:asciiTheme="majorHAnsi" w:hAnsiTheme="majorHAnsi" w:cs="Arial"/>
          <w:sz w:val="22"/>
          <w:szCs w:val="22"/>
          <w:lang w:val="fr-CA"/>
        </w:rPr>
        <w:t>laborum</w:t>
      </w:r>
      <w:proofErr w:type="spellEnd"/>
      <w:r w:rsidR="00800041">
        <w:rPr>
          <w:rFonts w:asciiTheme="majorHAnsi" w:hAnsiTheme="majorHAnsi" w:cs="Arial"/>
          <w:sz w:val="22"/>
          <w:szCs w:val="22"/>
          <w:lang w:val="fr-CA"/>
        </w:rPr>
        <w:t>.</w:t>
      </w:r>
    </w:p>
    <w:p w14:paraId="7B28677E" w14:textId="77777777" w:rsidR="006369DE" w:rsidRPr="00800041" w:rsidRDefault="006369DE" w:rsidP="00B72E48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  <w:lang w:val="fr-CA"/>
        </w:rPr>
      </w:pPr>
    </w:p>
    <w:p w14:paraId="77B75A05" w14:textId="0FD5F616" w:rsidR="00C9759D" w:rsidRDefault="00800041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  <w:lang w:val="fr-CA"/>
        </w:rPr>
      </w:pPr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Sed ut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perspiciatis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unde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omnis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iste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natus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error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voluptatem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accusantium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doloremque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laudantium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totam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rem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aperiam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eaque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ipsa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quae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ab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illo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inventore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veritatis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et quasi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architecto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beatae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vitae dicta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sunt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explicabo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. Nemo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enim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ipsam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voluptatem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quia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aspernatur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aut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odit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aut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fugit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sed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quia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consequuntur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magni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dolores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eos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ratione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voluptatem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sequi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nesciunt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.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Neque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porro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quisquam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est, qui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ipsum quia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amet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consectetur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adipisci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velit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sed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quia non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numquam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eius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modi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tempora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incidunt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ut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labore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et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magnam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aliquam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quaerat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voluptatem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. Ut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enim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ad minima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veniam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quis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nostrum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exercitationem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ullam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corporis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suscipit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laboriosam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nisi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ut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aliquid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ex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ea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commodi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consequatur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?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Quis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autem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vel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eum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iure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reprehenderit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 in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ea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voluptate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velit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esse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quam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nihil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molestiae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consequatur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,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vel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illum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qui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dolorem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eum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fugiat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quo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voluptas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nulla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Pr="00800041">
        <w:rPr>
          <w:rFonts w:asciiTheme="majorHAnsi" w:hAnsiTheme="majorHAnsi" w:cs="Arial"/>
          <w:sz w:val="22"/>
          <w:szCs w:val="22"/>
          <w:lang w:val="fr-CA"/>
        </w:rPr>
        <w:t>pariatur</w:t>
      </w:r>
      <w:proofErr w:type="spellEnd"/>
      <w:r w:rsidRPr="00800041">
        <w:rPr>
          <w:rFonts w:asciiTheme="majorHAnsi" w:hAnsiTheme="majorHAnsi" w:cs="Arial"/>
          <w:sz w:val="22"/>
          <w:szCs w:val="22"/>
          <w:lang w:val="fr-CA"/>
        </w:rPr>
        <w:t>?</w:t>
      </w:r>
    </w:p>
    <w:p w14:paraId="1E4E6C28" w14:textId="77777777" w:rsidR="00800041" w:rsidRPr="00800041" w:rsidRDefault="00800041" w:rsidP="00C9759D">
      <w:pPr>
        <w:widowControl w:val="0"/>
        <w:overflowPunct w:val="0"/>
        <w:autoSpaceDE w:val="0"/>
        <w:autoSpaceDN w:val="0"/>
        <w:adjustRightInd w:val="0"/>
        <w:spacing w:line="256" w:lineRule="auto"/>
        <w:jc w:val="both"/>
        <w:rPr>
          <w:rFonts w:asciiTheme="majorHAnsi" w:hAnsiTheme="majorHAnsi" w:cs="Arial"/>
          <w:sz w:val="22"/>
          <w:szCs w:val="22"/>
          <w:lang w:val="fr-CA"/>
        </w:rPr>
      </w:pPr>
    </w:p>
    <w:p w14:paraId="288CDBCC" w14:textId="529F0DF6" w:rsidR="006369DE" w:rsidRDefault="000A7A92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  <w:r>
        <w:rPr>
          <w:rFonts w:asciiTheme="majorHAnsi" w:hAnsiTheme="majorHAnsi" w:cs="Arial"/>
          <w:sz w:val="22"/>
          <w:szCs w:val="22"/>
        </w:rPr>
        <w:t xml:space="preserve">AUTODESK999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 is a </w:t>
      </w:r>
      <w:r w:rsidR="00800041">
        <w:rPr>
          <w:rFonts w:asciiTheme="majorHAnsi" w:hAnsiTheme="majorHAnsi" w:cs="Arial"/>
          <w:sz w:val="22"/>
          <w:szCs w:val="22"/>
        </w:rPr>
        <w:t xml:space="preserve">paper </w:t>
      </w:r>
      <w:r w:rsidR="00F27DC4" w:rsidRPr="00EA593A">
        <w:rPr>
          <w:rFonts w:asciiTheme="majorHAnsi" w:hAnsiTheme="majorHAnsi" w:cs="Arial"/>
          <w:sz w:val="22"/>
          <w:szCs w:val="22"/>
        </w:rPr>
        <w:t>company that I would love to work for and share my skills</w:t>
      </w:r>
      <w:r w:rsidR="00800041">
        <w:rPr>
          <w:rFonts w:asciiTheme="majorHAnsi" w:hAnsiTheme="majorHAnsi" w:cs="Arial"/>
          <w:sz w:val="22"/>
          <w:szCs w:val="22"/>
        </w:rPr>
        <w:t xml:space="preserve"> and my extensive knowledge of beet farming</w:t>
      </w:r>
      <w:r w:rsidR="00F27DC4" w:rsidRPr="00EA593A">
        <w:rPr>
          <w:rFonts w:asciiTheme="majorHAnsi" w:hAnsiTheme="majorHAnsi" w:cs="Arial"/>
          <w:sz w:val="22"/>
          <w:szCs w:val="22"/>
        </w:rPr>
        <w:t xml:space="preserve">. </w:t>
      </w:r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At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vero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eos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et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accusamus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et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iusto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odio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dignissimos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ducimus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qui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blanditiis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praesentium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voluptatum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deleniti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atque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corrupti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quos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dolores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et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quas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molestias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excepturi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sint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occaecati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cupiditate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non provident,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similique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sunt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in culpa qui officia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deserunt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mollitia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animi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, id est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laborum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et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dolorum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 xml:space="preserve"> </w:t>
      </w:r>
      <w:proofErr w:type="spellStart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fuga</w:t>
      </w:r>
      <w:proofErr w:type="spellEnd"/>
      <w:r w:rsidR="00800041" w:rsidRPr="00C252DB">
        <w:rPr>
          <w:rFonts w:asciiTheme="majorHAnsi" w:hAnsiTheme="majorHAnsi" w:cs="Arial"/>
          <w:sz w:val="22"/>
          <w:szCs w:val="22"/>
          <w:lang w:val="fr-CA"/>
        </w:rPr>
        <w:t>.</w:t>
      </w:r>
    </w:p>
    <w:p w14:paraId="3AE774C7" w14:textId="77777777" w:rsidR="00C252DB" w:rsidRPr="00C252DB" w:rsidRDefault="00C252DB" w:rsidP="00B72E4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  <w:lang w:val="fr-CA"/>
        </w:rPr>
      </w:pPr>
    </w:p>
    <w:p w14:paraId="3ED8EDE9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EA593A">
        <w:rPr>
          <w:rFonts w:asciiTheme="majorHAnsi" w:hAnsiTheme="majorHAnsi" w:cs="Arial"/>
          <w:sz w:val="22"/>
          <w:szCs w:val="22"/>
        </w:rPr>
        <w:t>Sincerely,</w:t>
      </w:r>
    </w:p>
    <w:p w14:paraId="232BE474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5E803B0" w14:textId="77777777" w:rsidR="006369DE" w:rsidRPr="00EA593A" w:rsidRDefault="006369DE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0E27711" w14:textId="21684AE0" w:rsidR="006369DE" w:rsidRPr="00EA593A" w:rsidRDefault="007A7632" w:rsidP="006369DE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DK</w:t>
      </w:r>
      <w:r w:rsidR="00516EB3">
        <w:rPr>
          <w:rFonts w:asciiTheme="majorHAnsi" w:hAnsiTheme="majorHAnsi" w:cs="Arial"/>
          <w:sz w:val="22"/>
          <w:szCs w:val="22"/>
        </w:rPr>
        <w:t>.</w:t>
      </w:r>
      <w:bookmarkStart w:id="0" w:name="_GoBack"/>
      <w:bookmarkEnd w:id="0"/>
    </w:p>
    <w:p w14:paraId="5AFE91E1" w14:textId="77777777" w:rsidR="006369DE" w:rsidRDefault="006369DE" w:rsidP="006369DE">
      <w:pPr>
        <w:rPr>
          <w:rFonts w:asciiTheme="majorHAnsi" w:hAnsiTheme="majorHAnsi" w:cs="Arial"/>
        </w:rPr>
      </w:pPr>
    </w:p>
    <w:sectPr w:rsidR="006369DE" w:rsidSect="00910A1D">
      <w:headerReference w:type="default" r:id="rId9"/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AED7" w14:textId="77777777" w:rsidR="001816B0" w:rsidRDefault="001816B0" w:rsidP="00EE342F">
      <w:r>
        <w:separator/>
      </w:r>
    </w:p>
  </w:endnote>
  <w:endnote w:type="continuationSeparator" w:id="0">
    <w:p w14:paraId="2A68E096" w14:textId="77777777" w:rsidR="001816B0" w:rsidRDefault="001816B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D90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7DBB" w14:textId="77777777" w:rsidR="001816B0" w:rsidRDefault="001816B0" w:rsidP="00EE342F">
      <w:r>
        <w:separator/>
      </w:r>
    </w:p>
  </w:footnote>
  <w:footnote w:type="continuationSeparator" w:id="0">
    <w:p w14:paraId="669C6855" w14:textId="77777777" w:rsidR="001816B0" w:rsidRDefault="001816B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FEA8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0F3237E" wp14:editId="765B13E9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M0NjU1NTAxMDBX0lEKTi0uzszPAykwrQUAP6gWOSwAAAA="/>
  </w:docVars>
  <w:rsids>
    <w:rsidRoot w:val="00081BE1"/>
    <w:rsid w:val="00001AD9"/>
    <w:rsid w:val="00003B52"/>
    <w:rsid w:val="000678BF"/>
    <w:rsid w:val="00081BE1"/>
    <w:rsid w:val="00097DD6"/>
    <w:rsid w:val="000A7A92"/>
    <w:rsid w:val="000B583A"/>
    <w:rsid w:val="000C76E7"/>
    <w:rsid w:val="000F6DB8"/>
    <w:rsid w:val="00124671"/>
    <w:rsid w:val="00134EAF"/>
    <w:rsid w:val="0014592D"/>
    <w:rsid w:val="00156E11"/>
    <w:rsid w:val="00175DA8"/>
    <w:rsid w:val="001816B0"/>
    <w:rsid w:val="001A2B45"/>
    <w:rsid w:val="001B5280"/>
    <w:rsid w:val="001B538A"/>
    <w:rsid w:val="001B5CCF"/>
    <w:rsid w:val="001D5302"/>
    <w:rsid w:val="001E1F07"/>
    <w:rsid w:val="001F2B1C"/>
    <w:rsid w:val="001F5AFC"/>
    <w:rsid w:val="00206705"/>
    <w:rsid w:val="00215BD4"/>
    <w:rsid w:val="00231DBA"/>
    <w:rsid w:val="0024127E"/>
    <w:rsid w:val="00242206"/>
    <w:rsid w:val="00254BD7"/>
    <w:rsid w:val="00281D6E"/>
    <w:rsid w:val="0028487A"/>
    <w:rsid w:val="002A6138"/>
    <w:rsid w:val="002B07FA"/>
    <w:rsid w:val="002D21A5"/>
    <w:rsid w:val="002D78A7"/>
    <w:rsid w:val="002E2616"/>
    <w:rsid w:val="002F47D2"/>
    <w:rsid w:val="00304E85"/>
    <w:rsid w:val="0031095B"/>
    <w:rsid w:val="00323BAC"/>
    <w:rsid w:val="003253DA"/>
    <w:rsid w:val="00341F46"/>
    <w:rsid w:val="00376DD9"/>
    <w:rsid w:val="003B0184"/>
    <w:rsid w:val="003C1FAD"/>
    <w:rsid w:val="003C3631"/>
    <w:rsid w:val="003F5999"/>
    <w:rsid w:val="00410825"/>
    <w:rsid w:val="00423BB2"/>
    <w:rsid w:val="0043778B"/>
    <w:rsid w:val="004475A8"/>
    <w:rsid w:val="004503D6"/>
    <w:rsid w:val="00450C76"/>
    <w:rsid w:val="00462500"/>
    <w:rsid w:val="004830BE"/>
    <w:rsid w:val="00490336"/>
    <w:rsid w:val="004A2FEF"/>
    <w:rsid w:val="004C7FC3"/>
    <w:rsid w:val="004D6FA4"/>
    <w:rsid w:val="004E4FEF"/>
    <w:rsid w:val="004F0AE3"/>
    <w:rsid w:val="004F35DA"/>
    <w:rsid w:val="0050640B"/>
    <w:rsid w:val="005167EA"/>
    <w:rsid w:val="00516EB3"/>
    <w:rsid w:val="005641C8"/>
    <w:rsid w:val="00567598"/>
    <w:rsid w:val="00591C7A"/>
    <w:rsid w:val="005A57AC"/>
    <w:rsid w:val="005C6F01"/>
    <w:rsid w:val="00602887"/>
    <w:rsid w:val="00606BEC"/>
    <w:rsid w:val="006101A0"/>
    <w:rsid w:val="006128A9"/>
    <w:rsid w:val="006213F7"/>
    <w:rsid w:val="0062455B"/>
    <w:rsid w:val="006369DE"/>
    <w:rsid w:val="00640EA0"/>
    <w:rsid w:val="00673F4B"/>
    <w:rsid w:val="0068368F"/>
    <w:rsid w:val="006941B5"/>
    <w:rsid w:val="006A6E86"/>
    <w:rsid w:val="006B282C"/>
    <w:rsid w:val="006B50D7"/>
    <w:rsid w:val="006D2BA1"/>
    <w:rsid w:val="007046C0"/>
    <w:rsid w:val="00710281"/>
    <w:rsid w:val="0071728E"/>
    <w:rsid w:val="00720AA9"/>
    <w:rsid w:val="00724B66"/>
    <w:rsid w:val="00742867"/>
    <w:rsid w:val="007A1814"/>
    <w:rsid w:val="007A4C17"/>
    <w:rsid w:val="007A7632"/>
    <w:rsid w:val="007B0C97"/>
    <w:rsid w:val="007B2089"/>
    <w:rsid w:val="007B6007"/>
    <w:rsid w:val="007E31EC"/>
    <w:rsid w:val="00800041"/>
    <w:rsid w:val="00824084"/>
    <w:rsid w:val="00846E8B"/>
    <w:rsid w:val="008516A3"/>
    <w:rsid w:val="00854A23"/>
    <w:rsid w:val="00872AB8"/>
    <w:rsid w:val="008C2602"/>
    <w:rsid w:val="008C33F7"/>
    <w:rsid w:val="00905631"/>
    <w:rsid w:val="00910A1D"/>
    <w:rsid w:val="00911754"/>
    <w:rsid w:val="009210F3"/>
    <w:rsid w:val="0095026F"/>
    <w:rsid w:val="00951B55"/>
    <w:rsid w:val="00955EBC"/>
    <w:rsid w:val="0097240D"/>
    <w:rsid w:val="009D2CFF"/>
    <w:rsid w:val="009D3F18"/>
    <w:rsid w:val="009D4BA9"/>
    <w:rsid w:val="009D7D9C"/>
    <w:rsid w:val="009E7CFE"/>
    <w:rsid w:val="009F55CE"/>
    <w:rsid w:val="00A07128"/>
    <w:rsid w:val="00A16849"/>
    <w:rsid w:val="00A4223C"/>
    <w:rsid w:val="00A46074"/>
    <w:rsid w:val="00A475E5"/>
    <w:rsid w:val="00A9659D"/>
    <w:rsid w:val="00AD03D2"/>
    <w:rsid w:val="00AD1BA6"/>
    <w:rsid w:val="00B05FCE"/>
    <w:rsid w:val="00B1212D"/>
    <w:rsid w:val="00B4178C"/>
    <w:rsid w:val="00B44B8F"/>
    <w:rsid w:val="00B502F1"/>
    <w:rsid w:val="00B5281E"/>
    <w:rsid w:val="00B573E7"/>
    <w:rsid w:val="00B70DC0"/>
    <w:rsid w:val="00B72E48"/>
    <w:rsid w:val="00B936DA"/>
    <w:rsid w:val="00B94EB6"/>
    <w:rsid w:val="00BB1E57"/>
    <w:rsid w:val="00BB6AD5"/>
    <w:rsid w:val="00BB77CA"/>
    <w:rsid w:val="00BC358A"/>
    <w:rsid w:val="00BD4813"/>
    <w:rsid w:val="00BE0959"/>
    <w:rsid w:val="00BF6D24"/>
    <w:rsid w:val="00C039FB"/>
    <w:rsid w:val="00C14268"/>
    <w:rsid w:val="00C213F8"/>
    <w:rsid w:val="00C252DB"/>
    <w:rsid w:val="00C30464"/>
    <w:rsid w:val="00C54720"/>
    <w:rsid w:val="00C65732"/>
    <w:rsid w:val="00C837D9"/>
    <w:rsid w:val="00C9759D"/>
    <w:rsid w:val="00CC006D"/>
    <w:rsid w:val="00D06F0D"/>
    <w:rsid w:val="00D23146"/>
    <w:rsid w:val="00D344C4"/>
    <w:rsid w:val="00D34A41"/>
    <w:rsid w:val="00D3695F"/>
    <w:rsid w:val="00D5655E"/>
    <w:rsid w:val="00D60C1E"/>
    <w:rsid w:val="00D75277"/>
    <w:rsid w:val="00D907ED"/>
    <w:rsid w:val="00DA4A53"/>
    <w:rsid w:val="00DD1A1B"/>
    <w:rsid w:val="00DD2889"/>
    <w:rsid w:val="00DF376E"/>
    <w:rsid w:val="00DF4082"/>
    <w:rsid w:val="00E02C3A"/>
    <w:rsid w:val="00E050CD"/>
    <w:rsid w:val="00E25B3B"/>
    <w:rsid w:val="00E42075"/>
    <w:rsid w:val="00E4637B"/>
    <w:rsid w:val="00E53604"/>
    <w:rsid w:val="00E55FE0"/>
    <w:rsid w:val="00E6714F"/>
    <w:rsid w:val="00E738D6"/>
    <w:rsid w:val="00E855CF"/>
    <w:rsid w:val="00EA30E1"/>
    <w:rsid w:val="00EA593A"/>
    <w:rsid w:val="00EA5F1B"/>
    <w:rsid w:val="00EA7D24"/>
    <w:rsid w:val="00EC744B"/>
    <w:rsid w:val="00EE25D7"/>
    <w:rsid w:val="00EE342F"/>
    <w:rsid w:val="00F27DC4"/>
    <w:rsid w:val="00F3043A"/>
    <w:rsid w:val="00F3314E"/>
    <w:rsid w:val="00F41CF1"/>
    <w:rsid w:val="00F44D94"/>
    <w:rsid w:val="00F46EC9"/>
    <w:rsid w:val="00F47717"/>
    <w:rsid w:val="00F70980"/>
    <w:rsid w:val="00FA59C7"/>
    <w:rsid w:val="00FA60DD"/>
    <w:rsid w:val="00FB1B86"/>
    <w:rsid w:val="00FB7AA2"/>
    <w:rsid w:val="00FC11FE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56428"/>
  <w14:defaultImageDpi w14:val="330"/>
  <w15:docId w15:val="{E3CD3195-CE17-4E2A-A571-D0781D8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vanity-namedomain">
    <w:name w:val="vanity-name__domain"/>
    <w:basedOn w:val="DefaultParagraphFont"/>
    <w:rsid w:val="00B1212D"/>
  </w:style>
  <w:style w:type="character" w:customStyle="1" w:styleId="vanity-namedisplay-name">
    <w:name w:val="vanity-name__display-name"/>
    <w:basedOn w:val="DefaultParagraphFont"/>
    <w:rsid w:val="00B1212D"/>
  </w:style>
  <w:style w:type="character" w:styleId="UnresolvedMention">
    <w:name w:val="Unresolved Mention"/>
    <w:basedOn w:val="DefaultParagraphFont"/>
    <w:uiPriority w:val="99"/>
    <w:semiHidden/>
    <w:unhideWhenUsed/>
    <w:rsid w:val="00B1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C7A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9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3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our-id-he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652BD-C7ED-4152-96B0-F03DB08F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Roper</dc:creator>
  <cp:lastModifiedBy>Jason Botzas-Coluni</cp:lastModifiedBy>
  <cp:revision>8</cp:revision>
  <cp:lastPrinted>2019-05-06T16:31:00Z</cp:lastPrinted>
  <dcterms:created xsi:type="dcterms:W3CDTF">2019-05-07T00:57:00Z</dcterms:created>
  <dcterms:modified xsi:type="dcterms:W3CDTF">2019-05-07T15:40:00Z</dcterms:modified>
</cp:coreProperties>
</file>